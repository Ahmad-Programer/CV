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853"/>
        <w:gridCol w:w="6351"/>
      </w:tblGrid>
      <w:tr w:rsidR="00913415" w:rsidTr="006D6B9A">
        <w:trPr>
          <w:trHeight w:val="1080"/>
        </w:trPr>
        <w:tc>
          <w:tcPr>
            <w:tcW w:w="0" w:type="auto"/>
            <w:vMerge w:val="restart"/>
            <w:tcMar>
              <w:left w:w="360" w:type="dxa"/>
            </w:tcMar>
            <w:vAlign w:val="bottom"/>
          </w:tcPr>
          <w:p w:rsidR="006D409C" w:rsidRDefault="002E00D0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3C0F2FBF" wp14:editId="2DA77513">
                  <wp:simplePos x="0" y="0"/>
                  <wp:positionH relativeFrom="margin">
                    <wp:posOffset>95250</wp:posOffset>
                  </wp:positionH>
                  <wp:positionV relativeFrom="margin">
                    <wp:posOffset>260985</wp:posOffset>
                  </wp:positionV>
                  <wp:extent cx="1708150" cy="2089150"/>
                  <wp:effectExtent l="76200" t="76200" r="82550" b="8255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hmadimg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27" t="5995" r="4335" b="8780"/>
                          <a:stretch/>
                        </pic:blipFill>
                        <pic:spPr bwMode="auto">
                          <a:xfrm>
                            <a:off x="0" y="0"/>
                            <a:ext cx="1708150" cy="2089150"/>
                          </a:xfrm>
                          <a:prstGeom prst="rect">
                            <a:avLst/>
                          </a:prstGeom>
                          <a:ln w="76200" cap="flat" cmpd="sng" algn="ctr">
                            <a:solidFill>
                              <a:srgbClr val="63A53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0" w:type="auto"/>
            <w:shd w:val="clear" w:color="auto" w:fill="31521B" w:themeFill="accent2" w:themeFillShade="80"/>
            <w:vAlign w:val="center"/>
          </w:tcPr>
          <w:p w:rsidR="006D409C" w:rsidRDefault="009C25F4" w:rsidP="009C25F4">
            <w:pPr>
              <w:pStyle w:val="Heading1"/>
            </w:pPr>
            <w:r>
              <w:t>Personal Details</w:t>
            </w:r>
          </w:p>
        </w:tc>
      </w:tr>
      <w:tr w:rsidR="00913415" w:rsidRPr="00624A79" w:rsidTr="006D6B9A">
        <w:trPr>
          <w:trHeight w:val="3024"/>
        </w:trPr>
        <w:tc>
          <w:tcPr>
            <w:tcW w:w="0" w:type="auto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CE5EF21" wp14:editId="3C138CFF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9C25F4" w:rsidRPr="00624A79" w:rsidRDefault="009C25F4" w:rsidP="009C25F4">
            <w:pPr>
              <w:rPr>
                <w:rFonts w:ascii="Calibri" w:hAnsi="Calibri" w:cs="Calibri"/>
                <w:color w:val="99CB38" w:themeColor="accent1"/>
                <w:sz w:val="20"/>
                <w:szCs w:val="20"/>
              </w:rPr>
            </w:pPr>
          </w:p>
          <w:p w:rsidR="009C25F4" w:rsidRPr="00624A79" w:rsidRDefault="002E00D0" w:rsidP="00913415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Name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</w:r>
            <w:proofErr w:type="gramStart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 xml:space="preserve"> :</w:t>
            </w:r>
            <w:proofErr w:type="gram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>Ahmad Murad</w:t>
            </w:r>
          </w:p>
          <w:p w:rsidR="009C25F4" w:rsidRPr="00624A79" w:rsidRDefault="002E00D0" w:rsidP="00913415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Father’s Name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</w:rPr>
              <w:t xml:space="preserve">           </w:t>
            </w:r>
            <w:proofErr w:type="gramStart"/>
            <w:r>
              <w:rPr>
                <w:rFonts w:ascii="Calibri" w:hAnsi="Calibri" w:cs="Calibri"/>
                <w:b/>
                <w:bCs/>
                <w:sz w:val="24"/>
              </w:rPr>
              <w:t xml:space="preserve">  </w:t>
            </w:r>
            <w:r w:rsidR="00913415">
              <w:rPr>
                <w:rFonts w:ascii="Calibri" w:hAnsi="Calibri" w:cs="Calibri"/>
                <w:b/>
                <w:bCs/>
                <w:sz w:val="24"/>
              </w:rPr>
              <w:t>:</w:t>
            </w:r>
            <w:proofErr w:type="gramEnd"/>
            <w:r w:rsidR="00913415">
              <w:rPr>
                <w:rFonts w:ascii="Calibri" w:hAnsi="Calibri" w:cs="Calibri"/>
                <w:b/>
                <w:bCs/>
                <w:sz w:val="24"/>
              </w:rPr>
              <w:t xml:space="preserve">   </w:t>
            </w:r>
            <w:r w:rsidR="00913415">
              <w:rPr>
                <w:rFonts w:ascii="Calibri" w:hAnsi="Calibri" w:cs="Calibri"/>
                <w:b/>
                <w:bCs/>
                <w:sz w:val="24"/>
              </w:rPr>
              <w:tab/>
              <w:t xml:space="preserve">Muhammad Bakhsh </w:t>
            </w:r>
          </w:p>
          <w:p w:rsidR="009C25F4" w:rsidRPr="00624A79" w:rsidRDefault="002E00D0" w:rsidP="00913415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Date of Birth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 xml:space="preserve"> </w:t>
            </w:r>
            <w:r w:rsidR="00624A79">
              <w:rPr>
                <w:rFonts w:ascii="Calibri" w:hAnsi="Calibri" w:cs="Calibri"/>
                <w:b/>
                <w:bCs/>
                <w:sz w:val="24"/>
              </w:rPr>
              <w:t xml:space="preserve">           </w:t>
            </w:r>
            <w:proofErr w:type="gramStart"/>
            <w:r w:rsidR="00624A79">
              <w:rPr>
                <w:rFonts w:ascii="Calibri" w:hAnsi="Calibri" w:cs="Calibri"/>
                <w:b/>
                <w:bCs/>
                <w:sz w:val="24"/>
              </w:rPr>
              <w:t xml:space="preserve"> 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:</w:t>
            </w:r>
            <w:proofErr w:type="gram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 xml:space="preserve">27-11-2006 </w:t>
            </w:r>
          </w:p>
          <w:p w:rsidR="009C25F4" w:rsidRPr="00624A79" w:rsidRDefault="002E00D0" w:rsidP="00913415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Marital Status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 xml:space="preserve"> </w:t>
            </w:r>
            <w:r w:rsidR="00624A79">
              <w:rPr>
                <w:rFonts w:ascii="Calibri" w:hAnsi="Calibri" w:cs="Calibri"/>
                <w:b/>
                <w:bCs/>
                <w:sz w:val="24"/>
              </w:rPr>
              <w:t xml:space="preserve">           </w:t>
            </w:r>
            <w:proofErr w:type="gramStart"/>
            <w:r w:rsidR="00624A79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913415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:</w:t>
            </w:r>
            <w:proofErr w:type="gram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>Unmarried</w:t>
            </w:r>
          </w:p>
          <w:p w:rsidR="009C25F4" w:rsidRPr="00624A79" w:rsidRDefault="002E00D0" w:rsidP="00913415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</w:t>
            </w:r>
            <w:r w:rsidR="00265F6C">
              <w:rPr>
                <w:rFonts w:ascii="Calibri" w:hAnsi="Calibri" w:cs="Calibri"/>
                <w:b/>
                <w:bCs/>
                <w:sz w:val="24"/>
              </w:rPr>
              <w:t>Religion</w:t>
            </w:r>
            <w:r w:rsidR="00265F6C">
              <w:rPr>
                <w:rFonts w:ascii="Calibri" w:hAnsi="Calibri" w:cs="Calibri"/>
                <w:b/>
                <w:bCs/>
                <w:sz w:val="24"/>
              </w:rPr>
              <w:tab/>
              <w:t xml:space="preserve">            </w:t>
            </w:r>
            <w:proofErr w:type="gramStart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913415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:</w:t>
            </w:r>
            <w:proofErr w:type="gram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>Islam</w:t>
            </w:r>
          </w:p>
          <w:p w:rsidR="009C25F4" w:rsidRPr="00624A79" w:rsidRDefault="00265F6C" w:rsidP="00913415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Nationality</w:t>
            </w:r>
            <w:r>
              <w:rPr>
                <w:rFonts w:ascii="Calibri" w:hAnsi="Calibri" w:cs="Calibri"/>
                <w:b/>
                <w:bCs/>
                <w:sz w:val="24"/>
              </w:rPr>
              <w:tab/>
              <w:t xml:space="preserve"> </w:t>
            </w:r>
            <w:proofErr w:type="gramStart"/>
            <w:r>
              <w:rPr>
                <w:rFonts w:ascii="Calibri" w:hAnsi="Calibri" w:cs="Calibri"/>
                <w:b/>
                <w:bCs/>
                <w:sz w:val="24"/>
              </w:rPr>
              <w:tab/>
            </w:r>
            <w:r w:rsidR="00913415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:</w:t>
            </w:r>
            <w:proofErr w:type="gram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>Pakistani</w:t>
            </w:r>
          </w:p>
          <w:p w:rsidR="00D35EDE" w:rsidRPr="00624A79" w:rsidRDefault="00265F6C" w:rsidP="0091341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            Address</w:t>
            </w:r>
            <w:r>
              <w:rPr>
                <w:rFonts w:ascii="Calibri" w:hAnsi="Calibri" w:cs="Calibri"/>
                <w:b/>
                <w:bCs/>
                <w:sz w:val="24"/>
              </w:rPr>
              <w:tab/>
            </w:r>
            <w:r>
              <w:rPr>
                <w:rFonts w:ascii="Calibri" w:hAnsi="Calibri" w:cs="Calibri"/>
                <w:b/>
                <w:bCs/>
                <w:sz w:val="24"/>
              </w:rPr>
              <w:tab/>
            </w:r>
            <w:r w:rsidR="00913415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: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  <w:t xml:space="preserve">Haveli </w:t>
            </w:r>
            <w:proofErr w:type="spellStart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Lakha</w:t>
            </w:r>
            <w:proofErr w:type="spell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 xml:space="preserve"> (</w:t>
            </w:r>
            <w:proofErr w:type="spellStart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Okara</w:t>
            </w:r>
            <w:proofErr w:type="spellEnd"/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>)</w:t>
            </w:r>
            <w:r w:rsidR="009C25F4" w:rsidRPr="00624A79">
              <w:rPr>
                <w:rFonts w:ascii="Calibri" w:hAnsi="Calibri" w:cs="Calibri"/>
                <w:b/>
                <w:bCs/>
                <w:sz w:val="24"/>
              </w:rPr>
              <w:tab/>
            </w:r>
          </w:p>
        </w:tc>
      </w:tr>
      <w:tr w:rsidR="00913415" w:rsidTr="006D6B9A">
        <w:trPr>
          <w:trHeight w:val="1080"/>
        </w:trPr>
        <w:tc>
          <w:tcPr>
            <w:tcW w:w="0" w:type="auto"/>
            <w:vMerge w:val="restart"/>
            <w:tcMar>
              <w:left w:w="360" w:type="dxa"/>
            </w:tcMar>
            <w:vAlign w:val="bottom"/>
          </w:tcPr>
          <w:p w:rsidR="006D409C" w:rsidRPr="005D47DE" w:rsidRDefault="009032BE" w:rsidP="009032BE">
            <w:pPr>
              <w:pStyle w:val="Title"/>
            </w:pPr>
            <w:r>
              <w:t>AHMAD MURAD</w:t>
            </w:r>
          </w:p>
          <w:p w:rsidR="006D409C" w:rsidRPr="005D47DE" w:rsidRDefault="006D409C" w:rsidP="009032BE">
            <w:pPr>
              <w:pStyle w:val="Subtitle"/>
            </w:pPr>
          </w:p>
          <w:sdt>
            <w:sdtPr>
              <w:id w:val="-1448076370"/>
              <w:placeholder>
                <w:docPart w:val="A0A4ADCDEAA245C99DEE068B7F9460D6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9032BE" w:rsidRDefault="009032BE" w:rsidP="005D47DE"/>
          <w:p w:rsidR="006D409C" w:rsidRDefault="007B57FE" w:rsidP="005D47DE">
            <w:r>
              <w:t xml:space="preserve">I </w:t>
            </w:r>
            <w:r w:rsidR="006D4CCE">
              <w:t>am a Computer Science undergraduate at UET</w:t>
            </w:r>
            <w:r>
              <w:t xml:space="preserve"> in 3</w:t>
            </w:r>
            <w:r w:rsidRPr="007B57FE">
              <w:rPr>
                <w:vertAlign w:val="superscript"/>
              </w:rPr>
              <w:t>rd</w:t>
            </w:r>
            <w:r>
              <w:t xml:space="preserve"> Semester</w:t>
            </w:r>
            <w:r w:rsidR="006D4CCE">
              <w:t xml:space="preserve"> with a certifie</w:t>
            </w:r>
            <w:r>
              <w:t>d computer diploma.</w:t>
            </w:r>
            <w:r w:rsidR="006D4CCE">
              <w:t xml:space="preserve"> I have worked with Shopify for store setup, product listing, and basic SEO. I also have a solid foundation in programming with HTML, CSS, C++, and C#. I am looking for an internship where I can apply my skills, gain practical experience, and contribute to real-world projects.</w:t>
            </w:r>
          </w:p>
          <w:sdt>
            <w:sdtPr>
              <w:id w:val="-1954003311"/>
              <w:placeholder>
                <w:docPart w:val="E8DEEBC115464874A97D3A91D95F1D3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p w:rsidR="009032BE" w:rsidRDefault="009032BE" w:rsidP="00A75FCE">
            <w:pPr>
              <w:pStyle w:val="ContactDetails"/>
            </w:pPr>
          </w:p>
          <w:sdt>
            <w:sdtPr>
              <w:id w:val="1111563247"/>
              <w:placeholder>
                <w:docPart w:val="2337826970C84BA298128AF2E3227F2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7B57FE" w:rsidRDefault="009032BE" w:rsidP="007B57FE">
            <w:pPr>
              <w:pStyle w:val="ContactDetails"/>
            </w:pPr>
            <w:r>
              <w:t xml:space="preserve">                </w:t>
            </w:r>
            <w:r w:rsidR="007B57FE">
              <w:t>03289752838</w:t>
            </w:r>
          </w:p>
          <w:p w:rsidR="006D409C" w:rsidRPr="004D3011" w:rsidRDefault="007B57FE" w:rsidP="00A75FCE">
            <w:pPr>
              <w:pStyle w:val="ContactDetails"/>
            </w:pPr>
            <w:r w:rsidRPr="007B57FE"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514DB77" wp14:editId="1C34535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60960</wp:posOffset>
                  </wp:positionV>
                  <wp:extent cx="400050" cy="3619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D409C" w:rsidRDefault="007B57FE" w:rsidP="007B57FE">
            <w:pPr>
              <w:pStyle w:val="ContactDetails"/>
            </w:pPr>
            <w:r>
              <w:t xml:space="preserve">   03356198401</w:t>
            </w:r>
          </w:p>
          <w:p w:rsidR="006D409C" w:rsidRDefault="006D409C" w:rsidP="005D47DE"/>
          <w:p w:rsidR="009032BE" w:rsidRDefault="009032BE" w:rsidP="007B57FE">
            <w:pPr>
              <w:pStyle w:val="ContactDetails"/>
            </w:pPr>
          </w:p>
          <w:p w:rsidR="009032BE" w:rsidRDefault="00E33B6A" w:rsidP="007B57FE">
            <w:pPr>
              <w:pStyle w:val="ContactDetails"/>
            </w:pPr>
            <w:sdt>
              <w:sdtPr>
                <w:id w:val="-240260293"/>
                <w:placeholder>
                  <w:docPart w:val="4AAFC42825744AF29F997A82FE3A262C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t>EMAIL:</w:t>
                </w:r>
              </w:sdtContent>
            </w:sdt>
          </w:p>
          <w:p w:rsidR="006D409C" w:rsidRDefault="009032BE" w:rsidP="007B57FE">
            <w:pPr>
              <w:pStyle w:val="ContactDetails"/>
            </w:pPr>
            <w:r>
              <w:t xml:space="preserve">               </w:t>
            </w:r>
            <w:hyperlink r:id="rId13" w:history="1">
              <w:r w:rsidRPr="00054995">
                <w:rPr>
                  <w:rStyle w:val="Hyperlink"/>
                </w:rPr>
                <w:t>ahmadqadri2711@gmail.com</w:t>
              </w:r>
            </w:hyperlink>
          </w:p>
        </w:tc>
        <w:tc>
          <w:tcPr>
            <w:tcW w:w="0" w:type="auto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0" w:type="auto"/>
            <w:shd w:val="clear" w:color="auto" w:fill="31521B" w:themeFill="accent2" w:themeFillShade="80"/>
            <w:vAlign w:val="center"/>
          </w:tcPr>
          <w:p w:rsidR="006D409C" w:rsidRPr="009C25F4" w:rsidRDefault="009C25F4" w:rsidP="009C25F4">
            <w:pPr>
              <w:pStyle w:val="Heading1"/>
              <w:rPr>
                <w:b/>
              </w:rPr>
            </w:pPr>
            <w:r>
              <w:t>Education</w:t>
            </w:r>
          </w:p>
        </w:tc>
      </w:tr>
      <w:tr w:rsidR="00913415" w:rsidTr="006D6B9A">
        <w:trPr>
          <w:trHeight w:val="5688"/>
        </w:trPr>
        <w:tc>
          <w:tcPr>
            <w:tcW w:w="0" w:type="auto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F8D94D4" wp14:editId="659359DC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8D94D4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9C25F4" w:rsidRDefault="009C25F4" w:rsidP="009C25F4">
            <w:pPr>
              <w:rPr>
                <w:b/>
              </w:rPr>
            </w:pPr>
          </w:p>
          <w:p w:rsidR="009C25F4" w:rsidRDefault="009C25F4" w:rsidP="009C25F4">
            <w:pPr>
              <w:rPr>
                <w:b/>
              </w:rPr>
            </w:pPr>
          </w:p>
          <w:p w:rsidR="009C25F4" w:rsidRPr="00913415" w:rsidRDefault="009C25F4" w:rsidP="00265F6C">
            <w:pPr>
              <w:ind w:left="720"/>
              <w:rPr>
                <w:b/>
                <w:bCs/>
              </w:rPr>
            </w:pPr>
            <w:r w:rsidRPr="00913415">
              <w:rPr>
                <w:b/>
                <w:bCs/>
              </w:rPr>
              <w:t>Matric:</w:t>
            </w:r>
          </w:p>
          <w:p w:rsidR="009C25F4" w:rsidRPr="00265F6C" w:rsidRDefault="009C25F4" w:rsidP="00265F6C">
            <w:pPr>
              <w:pStyle w:val="Date"/>
              <w:ind w:left="720"/>
            </w:pPr>
            <w:r w:rsidRPr="00265F6C">
              <w:t>2020 - 2022</w:t>
            </w:r>
          </w:p>
          <w:p w:rsidR="009C25F4" w:rsidRPr="00265F6C" w:rsidRDefault="009C25F4" w:rsidP="00265F6C">
            <w:pPr>
              <w:ind w:left="720"/>
            </w:pPr>
            <w:r w:rsidRPr="00265F6C">
              <w:t xml:space="preserve">[Obtained 974 Marks out of 1100.Passed from </w:t>
            </w:r>
            <w:proofErr w:type="spellStart"/>
            <w:r w:rsidRPr="00265F6C">
              <w:t>Govt</w:t>
            </w:r>
            <w:proofErr w:type="spellEnd"/>
            <w:r w:rsidRPr="00265F6C">
              <w:t xml:space="preserve"> High School No 1 Haveli </w:t>
            </w:r>
            <w:proofErr w:type="spellStart"/>
            <w:r w:rsidRPr="00265F6C">
              <w:t>Lakha</w:t>
            </w:r>
            <w:proofErr w:type="spellEnd"/>
            <w:r w:rsidRPr="00265F6C">
              <w:t>.]</w:t>
            </w:r>
          </w:p>
          <w:p w:rsidR="009C25F4" w:rsidRPr="00265F6C" w:rsidRDefault="009C25F4" w:rsidP="00265F6C">
            <w:pPr>
              <w:ind w:left="720"/>
            </w:pPr>
          </w:p>
          <w:p w:rsidR="009C25F4" w:rsidRPr="00913415" w:rsidRDefault="009C25F4" w:rsidP="00265F6C">
            <w:pPr>
              <w:ind w:left="720"/>
              <w:rPr>
                <w:b/>
                <w:bCs/>
              </w:rPr>
            </w:pPr>
            <w:r w:rsidRPr="00913415">
              <w:rPr>
                <w:b/>
                <w:bCs/>
              </w:rPr>
              <w:t>FSC Pre-Engineering:</w:t>
            </w:r>
          </w:p>
          <w:p w:rsidR="009C25F4" w:rsidRPr="00265F6C" w:rsidRDefault="009C25F4" w:rsidP="00265F6C">
            <w:pPr>
              <w:pStyle w:val="Date"/>
              <w:ind w:left="720"/>
            </w:pPr>
            <w:r w:rsidRPr="00265F6C">
              <w:t>2022 - 2024</w:t>
            </w:r>
          </w:p>
          <w:p w:rsidR="009C25F4" w:rsidRPr="00265F6C" w:rsidRDefault="009C25F4" w:rsidP="00265F6C">
            <w:pPr>
              <w:ind w:left="720"/>
            </w:pPr>
            <w:r w:rsidRPr="00265F6C">
              <w:t xml:space="preserve">[Obtained 998 Marks out of 1200. Passed from </w:t>
            </w:r>
            <w:proofErr w:type="spellStart"/>
            <w:r w:rsidRPr="00265F6C">
              <w:t>Abaidullah</w:t>
            </w:r>
            <w:proofErr w:type="spellEnd"/>
            <w:r w:rsidRPr="00265F6C">
              <w:t xml:space="preserve"> Group of Colleges Haveli </w:t>
            </w:r>
            <w:proofErr w:type="spellStart"/>
            <w:r w:rsidRPr="00265F6C">
              <w:t>Lakha</w:t>
            </w:r>
            <w:proofErr w:type="spellEnd"/>
            <w:r w:rsidRPr="00265F6C">
              <w:t>.]</w:t>
            </w:r>
          </w:p>
          <w:p w:rsidR="009C25F4" w:rsidRPr="00265F6C" w:rsidRDefault="009C25F4" w:rsidP="00265F6C">
            <w:pPr>
              <w:ind w:left="720"/>
            </w:pPr>
          </w:p>
          <w:p w:rsidR="009C25F4" w:rsidRPr="00913415" w:rsidRDefault="009C25F4" w:rsidP="00265F6C">
            <w:pPr>
              <w:ind w:left="720"/>
              <w:rPr>
                <w:b/>
                <w:bCs/>
              </w:rPr>
            </w:pPr>
            <w:r w:rsidRPr="00913415">
              <w:rPr>
                <w:b/>
                <w:bCs/>
              </w:rPr>
              <w:t>VTI Diploma:</w:t>
            </w:r>
          </w:p>
          <w:p w:rsidR="009C25F4" w:rsidRPr="00265F6C" w:rsidRDefault="009C25F4" w:rsidP="00265F6C">
            <w:pPr>
              <w:pStyle w:val="Date"/>
              <w:ind w:left="720"/>
            </w:pPr>
            <w:r w:rsidRPr="00265F6C">
              <w:t>2023</w:t>
            </w:r>
          </w:p>
          <w:p w:rsidR="006D409C" w:rsidRPr="00265F6C" w:rsidRDefault="009C25F4" w:rsidP="00265F6C">
            <w:pPr>
              <w:ind w:left="720"/>
            </w:pPr>
            <w:r w:rsidRPr="00265F6C">
              <w:t xml:space="preserve">[Obtained 80% Marks. Passed from VTI </w:t>
            </w:r>
            <w:proofErr w:type="spellStart"/>
            <w:r w:rsidRPr="00265F6C">
              <w:t>Depalpur</w:t>
            </w:r>
            <w:proofErr w:type="spellEnd"/>
            <w:r w:rsidRPr="00265F6C">
              <w:t>.]</w:t>
            </w:r>
          </w:p>
          <w:p w:rsidR="009C25F4" w:rsidRPr="00265F6C" w:rsidRDefault="009C25F4" w:rsidP="00265F6C">
            <w:pPr>
              <w:ind w:left="720"/>
            </w:pPr>
          </w:p>
          <w:p w:rsidR="009C25F4" w:rsidRPr="00913415" w:rsidRDefault="009C25F4" w:rsidP="00265F6C">
            <w:pPr>
              <w:ind w:left="720"/>
              <w:rPr>
                <w:b/>
                <w:bCs/>
              </w:rPr>
            </w:pPr>
            <w:r w:rsidRPr="00913415">
              <w:rPr>
                <w:b/>
                <w:bCs/>
              </w:rPr>
              <w:t>BS Computer Science:</w:t>
            </w:r>
          </w:p>
          <w:p w:rsidR="009C25F4" w:rsidRPr="00265F6C" w:rsidRDefault="009C25F4" w:rsidP="00265F6C">
            <w:pPr>
              <w:pStyle w:val="Date"/>
              <w:ind w:left="720"/>
            </w:pPr>
            <w:r w:rsidRPr="00265F6C">
              <w:t>2024-2028</w:t>
            </w:r>
          </w:p>
          <w:p w:rsidR="009C25F4" w:rsidRPr="00265F6C" w:rsidRDefault="009C25F4" w:rsidP="00265F6C">
            <w:pPr>
              <w:ind w:left="720"/>
            </w:pPr>
            <w:r w:rsidRPr="00265F6C">
              <w:t>[Undergraduate at UET in 3rd Semester.]</w:t>
            </w:r>
            <w:bookmarkStart w:id="0" w:name="_GoBack"/>
            <w:bookmarkEnd w:id="0"/>
          </w:p>
          <w:p w:rsidR="009C25F4" w:rsidRDefault="009C25F4" w:rsidP="009C25F4"/>
        </w:tc>
      </w:tr>
      <w:tr w:rsidR="00913415" w:rsidTr="006D6B9A">
        <w:trPr>
          <w:trHeight w:val="1080"/>
        </w:trPr>
        <w:tc>
          <w:tcPr>
            <w:tcW w:w="0" w:type="auto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0" w:type="auto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0" w:type="auto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E63D787F45234A9D9D25C5C6C903DD2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913415" w:rsidTr="006D6B9A">
        <w:trPr>
          <w:trHeight w:val="2160"/>
        </w:trPr>
        <w:tc>
          <w:tcPr>
            <w:tcW w:w="0" w:type="auto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0" w:type="auto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D2F7B89" wp14:editId="01A32631">
                      <wp:extent cx="332740" cy="311173"/>
                      <wp:effectExtent l="0" t="8255" r="1905" b="1905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2740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:rsidR="009C25F4" w:rsidRDefault="009C2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93CC9E" id="_x0000_s1029" style="width:26.2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2327,311173;0,333;332740,0;2327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  <w:p w:rsidR="009C25F4" w:rsidRDefault="009C25F4"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AFCDD18" wp14:editId="01BAE3E0">
                  <wp:extent cx="3600450" cy="16129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B6A" w:rsidRDefault="00E33B6A" w:rsidP="00C51CF5">
      <w:r>
        <w:separator/>
      </w:r>
    </w:p>
  </w:endnote>
  <w:endnote w:type="continuationSeparator" w:id="0">
    <w:p w:rsidR="00E33B6A" w:rsidRDefault="00E33B6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B6A" w:rsidRDefault="00E33B6A" w:rsidP="00C51CF5">
      <w:r>
        <w:separator/>
      </w:r>
    </w:p>
  </w:footnote>
  <w:footnote w:type="continuationSeparator" w:id="0">
    <w:p w:rsidR="00E33B6A" w:rsidRDefault="00E33B6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AC6794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CE"/>
    <w:rsid w:val="000521EF"/>
    <w:rsid w:val="000A545F"/>
    <w:rsid w:val="000F3BEA"/>
    <w:rsid w:val="0010314C"/>
    <w:rsid w:val="00153B84"/>
    <w:rsid w:val="00196AAB"/>
    <w:rsid w:val="001A4D1A"/>
    <w:rsid w:val="001B0B3D"/>
    <w:rsid w:val="00265F6C"/>
    <w:rsid w:val="002E00D0"/>
    <w:rsid w:val="003B0DB8"/>
    <w:rsid w:val="00431999"/>
    <w:rsid w:val="00443E2D"/>
    <w:rsid w:val="00510CF1"/>
    <w:rsid w:val="00572086"/>
    <w:rsid w:val="00597871"/>
    <w:rsid w:val="005D47DE"/>
    <w:rsid w:val="005F364E"/>
    <w:rsid w:val="0062123A"/>
    <w:rsid w:val="00624A79"/>
    <w:rsid w:val="00635EF0"/>
    <w:rsid w:val="00646E75"/>
    <w:rsid w:val="00663587"/>
    <w:rsid w:val="006D409C"/>
    <w:rsid w:val="006D4CCE"/>
    <w:rsid w:val="006D6B9A"/>
    <w:rsid w:val="00776643"/>
    <w:rsid w:val="00797579"/>
    <w:rsid w:val="007B57FE"/>
    <w:rsid w:val="007D0F5B"/>
    <w:rsid w:val="00882E29"/>
    <w:rsid w:val="008F290E"/>
    <w:rsid w:val="009032BE"/>
    <w:rsid w:val="00913415"/>
    <w:rsid w:val="00942045"/>
    <w:rsid w:val="00964B9F"/>
    <w:rsid w:val="009B2318"/>
    <w:rsid w:val="009C25F4"/>
    <w:rsid w:val="009F215D"/>
    <w:rsid w:val="00A73BCA"/>
    <w:rsid w:val="00A75FCE"/>
    <w:rsid w:val="00AC5509"/>
    <w:rsid w:val="00AF4EA4"/>
    <w:rsid w:val="00B0669D"/>
    <w:rsid w:val="00B90CEF"/>
    <w:rsid w:val="00B95D4D"/>
    <w:rsid w:val="00C51CF5"/>
    <w:rsid w:val="00C93D20"/>
    <w:rsid w:val="00CA407F"/>
    <w:rsid w:val="00D00A30"/>
    <w:rsid w:val="00D35EDE"/>
    <w:rsid w:val="00D8438A"/>
    <w:rsid w:val="00DC71AE"/>
    <w:rsid w:val="00E33B6A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1B4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hmadqadri2711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277352754840737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-3543300" y="0"/>
          <a:ext cx="3644900" cy="1638300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A4ADCDEAA245C99DEE068B7F946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85E24-1B81-44F8-9313-70EF92469293}"/>
      </w:docPartPr>
      <w:docPartBody>
        <w:p w:rsidR="006B091C" w:rsidRDefault="00E20074">
          <w:pPr>
            <w:pStyle w:val="A0A4ADCDEAA245C99DEE068B7F9460D6"/>
          </w:pPr>
          <w:r w:rsidRPr="005D47DE">
            <w:t>Profile</w:t>
          </w:r>
        </w:p>
      </w:docPartBody>
    </w:docPart>
    <w:docPart>
      <w:docPartPr>
        <w:name w:val="E8DEEBC115464874A97D3A91D95F1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926F-1686-4B26-9D21-74CC0638AF29}"/>
      </w:docPartPr>
      <w:docPartBody>
        <w:p w:rsidR="006B091C" w:rsidRDefault="00E20074">
          <w:pPr>
            <w:pStyle w:val="E8DEEBC115464874A97D3A91D95F1D37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2337826970C84BA298128AF2E3227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F535-F183-4E74-9A94-E24575691700}"/>
      </w:docPartPr>
      <w:docPartBody>
        <w:p w:rsidR="006B091C" w:rsidRDefault="00E20074">
          <w:pPr>
            <w:pStyle w:val="2337826970C84BA298128AF2E3227F2B"/>
          </w:pPr>
          <w:r w:rsidRPr="004D3011">
            <w:t>PHONE:</w:t>
          </w:r>
        </w:p>
      </w:docPartBody>
    </w:docPart>
    <w:docPart>
      <w:docPartPr>
        <w:name w:val="4AAFC42825744AF29F997A82FE3A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445E7-FAB9-4B94-A297-E7459CA190EE}"/>
      </w:docPartPr>
      <w:docPartBody>
        <w:p w:rsidR="006B091C" w:rsidRDefault="00E20074">
          <w:pPr>
            <w:pStyle w:val="4AAFC42825744AF29F997A82FE3A262C"/>
          </w:pPr>
          <w:r w:rsidRPr="004D3011">
            <w:t>EMAIL:</w:t>
          </w:r>
        </w:p>
      </w:docPartBody>
    </w:docPart>
    <w:docPart>
      <w:docPartPr>
        <w:name w:val="E63D787F45234A9D9D25C5C6C903D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448B9-8164-4CF7-8D01-46711EF77D52}"/>
      </w:docPartPr>
      <w:docPartBody>
        <w:p w:rsidR="006B091C" w:rsidRDefault="00E20074">
          <w:pPr>
            <w:pStyle w:val="E63D787F45234A9D9D25C5C6C903DD2B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74"/>
    <w:rsid w:val="006B091C"/>
    <w:rsid w:val="00922F46"/>
    <w:rsid w:val="00E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5D8F2D90745B1BA8CCC98117EA8DB">
    <w:name w:val="DAD5D8F2D90745B1BA8CCC98117EA8DB"/>
  </w:style>
  <w:style w:type="paragraph" w:customStyle="1" w:styleId="812B28881D1D4B48B34823525A589F5C">
    <w:name w:val="812B28881D1D4B48B34823525A589F5C"/>
  </w:style>
  <w:style w:type="paragraph" w:customStyle="1" w:styleId="9D506177BE934CE89CB5263C5830D3AD">
    <w:name w:val="9D506177BE934CE89CB5263C5830D3AD"/>
  </w:style>
  <w:style w:type="paragraph" w:customStyle="1" w:styleId="6EAA3D9FBEDF41CDA303550E065F98DF">
    <w:name w:val="6EAA3D9FBEDF41CDA303550E065F98DF"/>
  </w:style>
  <w:style w:type="paragraph" w:customStyle="1" w:styleId="044239B34E3E4F998258CF37BC2D0627">
    <w:name w:val="044239B34E3E4F998258CF37BC2D0627"/>
  </w:style>
  <w:style w:type="paragraph" w:customStyle="1" w:styleId="4245EE9FDA96496FB716C81AE08D1B78">
    <w:name w:val="4245EE9FDA96496FB716C81AE08D1B78"/>
  </w:style>
  <w:style w:type="paragraph" w:customStyle="1" w:styleId="8391CD5D749647A1B6B4A73C82598F53">
    <w:name w:val="8391CD5D749647A1B6B4A73C82598F53"/>
  </w:style>
  <w:style w:type="paragraph" w:customStyle="1" w:styleId="36D4D9CC40FA4E22BDBB154918E50F06">
    <w:name w:val="36D4D9CC40FA4E22BDBB154918E50F06"/>
  </w:style>
  <w:style w:type="paragraph" w:customStyle="1" w:styleId="32A7481EC348492EA75A6F7BEE972EC9">
    <w:name w:val="32A7481EC348492EA75A6F7BEE972EC9"/>
  </w:style>
  <w:style w:type="paragraph" w:customStyle="1" w:styleId="83F4B6F372EB428991DA9FE7616350E7">
    <w:name w:val="83F4B6F372EB428991DA9FE7616350E7"/>
  </w:style>
  <w:style w:type="paragraph" w:customStyle="1" w:styleId="A0A4ADCDEAA245C99DEE068B7F9460D6">
    <w:name w:val="A0A4ADCDEAA245C99DEE068B7F9460D6"/>
  </w:style>
  <w:style w:type="paragraph" w:customStyle="1" w:styleId="BFC2DB312F9E45C89ED2D27A072D9F9B">
    <w:name w:val="BFC2DB312F9E45C89ED2D27A072D9F9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E8DEEBC115464874A97D3A91D95F1D37">
    <w:name w:val="E8DEEBC115464874A97D3A91D95F1D37"/>
  </w:style>
  <w:style w:type="paragraph" w:customStyle="1" w:styleId="2337826970C84BA298128AF2E3227F2B">
    <w:name w:val="2337826970C84BA298128AF2E3227F2B"/>
  </w:style>
  <w:style w:type="paragraph" w:customStyle="1" w:styleId="A85253CE352D4EC2B58A2E2B39091F84">
    <w:name w:val="A85253CE352D4EC2B58A2E2B39091F84"/>
  </w:style>
  <w:style w:type="paragraph" w:customStyle="1" w:styleId="99D0E67BEBAF4DEAA505B851302201C5">
    <w:name w:val="99D0E67BEBAF4DEAA505B851302201C5"/>
  </w:style>
  <w:style w:type="paragraph" w:customStyle="1" w:styleId="70BFADB2DF2C443DBB2D386486387845">
    <w:name w:val="70BFADB2DF2C443DBB2D386486387845"/>
  </w:style>
  <w:style w:type="paragraph" w:customStyle="1" w:styleId="4AAFC42825744AF29F997A82FE3A262C">
    <w:name w:val="4AAFC42825744AF29F997A82FE3A262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67FAD4DFC9494CF090B3F99DBABE09D4">
    <w:name w:val="67FAD4DFC9494CF090B3F99DBABE09D4"/>
  </w:style>
  <w:style w:type="paragraph" w:customStyle="1" w:styleId="D3E22EC8EBF5422C9933A3DA84C4CCA9">
    <w:name w:val="D3E22EC8EBF5422C9933A3DA84C4CCA9"/>
  </w:style>
  <w:style w:type="paragraph" w:customStyle="1" w:styleId="CFEAEDD7FCFD43769C66EA32C4974457">
    <w:name w:val="CFEAEDD7FCFD43769C66EA32C4974457"/>
  </w:style>
  <w:style w:type="paragraph" w:customStyle="1" w:styleId="54D38D32E4BC4EA1A0AD68E8B8C8BC8D">
    <w:name w:val="54D38D32E4BC4EA1A0AD68E8B8C8BC8D"/>
  </w:style>
  <w:style w:type="paragraph" w:customStyle="1" w:styleId="7F6DFD5268F84910A6F0D9609C3B5CE3">
    <w:name w:val="7F6DFD5268F84910A6F0D9609C3B5CE3"/>
  </w:style>
  <w:style w:type="paragraph" w:customStyle="1" w:styleId="D8A6E9D3E13B4681A2149DC21A254D93">
    <w:name w:val="D8A6E9D3E13B4681A2149DC21A254D93"/>
  </w:style>
  <w:style w:type="paragraph" w:customStyle="1" w:styleId="42423F64C68840B29F00E1BFB64DDCC3">
    <w:name w:val="42423F64C68840B29F00E1BFB64DDCC3"/>
  </w:style>
  <w:style w:type="paragraph" w:customStyle="1" w:styleId="FEC4F1774C2C4B3F94A1CF1ACA901948">
    <w:name w:val="FEC4F1774C2C4B3F94A1CF1ACA901948"/>
  </w:style>
  <w:style w:type="paragraph" w:customStyle="1" w:styleId="7997D42D660249B0A12E95F344824098">
    <w:name w:val="7997D42D660249B0A12E95F344824098"/>
  </w:style>
  <w:style w:type="paragraph" w:customStyle="1" w:styleId="36CAC2AFDAE14F49B494358F13F06B87">
    <w:name w:val="36CAC2AFDAE14F49B494358F13F06B87"/>
  </w:style>
  <w:style w:type="paragraph" w:customStyle="1" w:styleId="65C038C2255A4B1EB3DB8D5FB1305BF0">
    <w:name w:val="65C038C2255A4B1EB3DB8D5FB1305BF0"/>
  </w:style>
  <w:style w:type="paragraph" w:customStyle="1" w:styleId="B99DBB8C952F4A729790DD5A4410139D">
    <w:name w:val="B99DBB8C952F4A729790DD5A4410139D"/>
  </w:style>
  <w:style w:type="paragraph" w:customStyle="1" w:styleId="53EA2589E8E541B9925A3D2EE0749E14">
    <w:name w:val="53EA2589E8E541B9925A3D2EE0749E14"/>
  </w:style>
  <w:style w:type="paragraph" w:customStyle="1" w:styleId="EAF0DA07FD2E47BC896D3A37D8B7A649">
    <w:name w:val="EAF0DA07FD2E47BC896D3A37D8B7A649"/>
  </w:style>
  <w:style w:type="paragraph" w:customStyle="1" w:styleId="1BAB51EBCE8F4F189AED92D848280E84">
    <w:name w:val="1BAB51EBCE8F4F189AED92D848280E84"/>
  </w:style>
  <w:style w:type="paragraph" w:customStyle="1" w:styleId="5576C93B1AD844E9AB127258152269DC">
    <w:name w:val="5576C93B1AD844E9AB127258152269DC"/>
  </w:style>
  <w:style w:type="paragraph" w:customStyle="1" w:styleId="108DD3C08B654165BDBB90336B4B0072">
    <w:name w:val="108DD3C08B654165BDBB90336B4B0072"/>
  </w:style>
  <w:style w:type="paragraph" w:customStyle="1" w:styleId="7A42363A76294562AC619CAEC6DC44AA">
    <w:name w:val="7A42363A76294562AC619CAEC6DC44AA"/>
  </w:style>
  <w:style w:type="paragraph" w:customStyle="1" w:styleId="5B0A40944A1244E2ACC0087061D827C6">
    <w:name w:val="5B0A40944A1244E2ACC0087061D827C6"/>
  </w:style>
  <w:style w:type="paragraph" w:customStyle="1" w:styleId="7948EFCFFD774E0F84A5F30D5F02FE3E">
    <w:name w:val="7948EFCFFD774E0F84A5F30D5F02FE3E"/>
  </w:style>
  <w:style w:type="paragraph" w:customStyle="1" w:styleId="FD7EF4CD255C44409BF968925A02C95E">
    <w:name w:val="FD7EF4CD255C44409BF968925A02C95E"/>
  </w:style>
  <w:style w:type="paragraph" w:customStyle="1" w:styleId="0AE2F825A3F14A319F9BD41A38A9DDC0">
    <w:name w:val="0AE2F825A3F14A319F9BD41A38A9DDC0"/>
  </w:style>
  <w:style w:type="paragraph" w:customStyle="1" w:styleId="E63D787F45234A9D9D25C5C6C903DD2B">
    <w:name w:val="E63D787F45234A9D9D25C5C6C903DD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/>
          </a:stretch>
        </a:blipFill>
        <a:ln w="63500" cmpd="sng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CC1C4EB-B0F9-4F05-845B-FA84A29D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resume.dotx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2025-10-04T07:27:00Z</dcterms:created>
  <dcterms:modified xsi:type="dcterms:W3CDTF">2025-10-04T13:11:00Z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